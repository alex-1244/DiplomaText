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684" w:rsidRPr="00877C23" w:rsidRDefault="00F74684" w:rsidP="00FA580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877C23">
        <w:rPr>
          <w:sz w:val="28"/>
          <w:szCs w:val="28"/>
        </w:rPr>
        <w:t>Одеський національний університет імені І. І. Мечникова</w:t>
      </w:r>
    </w:p>
    <w:p w:rsidR="00F74684" w:rsidRPr="00877C23" w:rsidRDefault="00F74684" w:rsidP="00FA5806">
      <w:pPr>
        <w:jc w:val="center"/>
        <w:rPr>
          <w:sz w:val="20"/>
          <w:szCs w:val="20"/>
        </w:rPr>
      </w:pPr>
      <w:r w:rsidRPr="00877C23">
        <w:rPr>
          <w:sz w:val="20"/>
          <w:szCs w:val="20"/>
        </w:rPr>
        <w:t>(повне найменування вищого навчального закладу)</w:t>
      </w:r>
    </w:p>
    <w:p w:rsidR="00F74684" w:rsidRPr="00877C23" w:rsidRDefault="00DF2C0C" w:rsidP="00FA5806">
      <w:pPr>
        <w:pBdr>
          <w:bottom w:val="single" w:sz="4" w:space="1" w:color="auto"/>
        </w:pBdr>
        <w:spacing w:before="240"/>
        <w:jc w:val="center"/>
        <w:rPr>
          <w:b/>
          <w:sz w:val="28"/>
          <w:szCs w:val="28"/>
        </w:rPr>
      </w:pPr>
      <w:r w:rsidRPr="00877C23">
        <w:rPr>
          <w:b/>
          <w:sz w:val="28"/>
          <w:szCs w:val="28"/>
        </w:rPr>
        <w:t>Інститут математики</w:t>
      </w:r>
      <w:r w:rsidR="007E0C4C" w:rsidRPr="00877C23">
        <w:rPr>
          <w:b/>
          <w:sz w:val="28"/>
          <w:szCs w:val="28"/>
        </w:rPr>
        <w:t xml:space="preserve">, економіки і механіки </w:t>
      </w:r>
    </w:p>
    <w:p w:rsidR="00F74684" w:rsidRPr="00877C23" w:rsidRDefault="00F74684" w:rsidP="00FA5806">
      <w:pPr>
        <w:jc w:val="center"/>
        <w:rPr>
          <w:sz w:val="18"/>
          <w:szCs w:val="18"/>
          <w:lang w:val="ru-RU"/>
        </w:rPr>
      </w:pPr>
      <w:r w:rsidRPr="00877C23">
        <w:rPr>
          <w:sz w:val="18"/>
          <w:szCs w:val="18"/>
        </w:rPr>
        <w:t>(повне найменування інституту/факультету</w:t>
      </w:r>
      <w:r w:rsidRPr="00877C23">
        <w:rPr>
          <w:sz w:val="18"/>
          <w:szCs w:val="18"/>
          <w:lang w:val="ru-RU"/>
        </w:rPr>
        <w:t>)</w:t>
      </w:r>
    </w:p>
    <w:p w:rsidR="00F74684" w:rsidRPr="00877C23" w:rsidRDefault="007E0C4C" w:rsidP="00FA5806">
      <w:pPr>
        <w:pBdr>
          <w:bottom w:val="single" w:sz="4" w:space="1" w:color="auto"/>
        </w:pBdr>
        <w:spacing w:before="240"/>
        <w:jc w:val="center"/>
        <w:rPr>
          <w:sz w:val="28"/>
          <w:szCs w:val="28"/>
        </w:rPr>
      </w:pPr>
      <w:r w:rsidRPr="00877C23">
        <w:rPr>
          <w:sz w:val="28"/>
          <w:szCs w:val="28"/>
        </w:rPr>
        <w:t>кафедра оптимального керування і економічної кібернетики</w:t>
      </w:r>
    </w:p>
    <w:p w:rsidR="00F74684" w:rsidRPr="00877C23" w:rsidRDefault="00F74684" w:rsidP="00FA5806">
      <w:pPr>
        <w:jc w:val="center"/>
        <w:rPr>
          <w:sz w:val="18"/>
          <w:szCs w:val="18"/>
        </w:rPr>
      </w:pPr>
      <w:r w:rsidRPr="00877C23">
        <w:rPr>
          <w:sz w:val="18"/>
          <w:szCs w:val="18"/>
        </w:rPr>
        <w:t>(повна назва кафедри)</w:t>
      </w:r>
    </w:p>
    <w:p w:rsidR="00F74684" w:rsidRPr="00877C23" w:rsidRDefault="00F74684" w:rsidP="00FA5806">
      <w:pPr>
        <w:rPr>
          <w:sz w:val="28"/>
          <w:szCs w:val="28"/>
        </w:rPr>
      </w:pPr>
    </w:p>
    <w:p w:rsidR="00F74684" w:rsidRPr="00877C23" w:rsidRDefault="00F74684" w:rsidP="00FA5806">
      <w:pPr>
        <w:jc w:val="center"/>
        <w:rPr>
          <w:b/>
          <w:spacing w:val="60"/>
          <w:sz w:val="40"/>
          <w:szCs w:val="40"/>
          <w:lang w:val="ru-RU"/>
        </w:rPr>
      </w:pPr>
    </w:p>
    <w:p w:rsidR="00F74684" w:rsidRPr="00877C23" w:rsidRDefault="00F74684" w:rsidP="00FA5806">
      <w:pPr>
        <w:jc w:val="center"/>
        <w:rPr>
          <w:b/>
          <w:spacing w:val="60"/>
          <w:sz w:val="32"/>
          <w:szCs w:val="32"/>
        </w:rPr>
      </w:pPr>
      <w:r w:rsidRPr="00877C23">
        <w:rPr>
          <w:b/>
          <w:spacing w:val="60"/>
          <w:sz w:val="32"/>
          <w:szCs w:val="32"/>
        </w:rPr>
        <w:t>Дипломна робота</w:t>
      </w:r>
    </w:p>
    <w:p w:rsidR="00F74684" w:rsidRPr="00877C23" w:rsidRDefault="00837F56" w:rsidP="002A4CC6">
      <w:pPr>
        <w:pBdr>
          <w:bottom w:val="single" w:sz="4" w:space="1" w:color="auto"/>
        </w:pBdr>
        <w:spacing w:before="240"/>
        <w:ind w:left="1134" w:right="850"/>
        <w:jc w:val="center"/>
        <w:rPr>
          <w:sz w:val="28"/>
          <w:szCs w:val="28"/>
        </w:rPr>
      </w:pPr>
      <w:r>
        <w:rPr>
          <w:sz w:val="28"/>
          <w:szCs w:val="28"/>
        </w:rPr>
        <w:t>спеціаліста</w:t>
      </w:r>
    </w:p>
    <w:p w:rsidR="00F74684" w:rsidRPr="00877C23" w:rsidRDefault="00F74684" w:rsidP="00FA5806">
      <w:pPr>
        <w:jc w:val="center"/>
        <w:rPr>
          <w:sz w:val="18"/>
          <w:szCs w:val="18"/>
        </w:rPr>
      </w:pPr>
      <w:r w:rsidRPr="00877C23">
        <w:rPr>
          <w:sz w:val="18"/>
          <w:szCs w:val="18"/>
        </w:rPr>
        <w:t>(освітньо-кваліфікаційний рівень)</w:t>
      </w:r>
    </w:p>
    <w:p w:rsidR="00F74684" w:rsidRPr="00877C23" w:rsidRDefault="00F74684" w:rsidP="00FA5806">
      <w:pPr>
        <w:rPr>
          <w:sz w:val="28"/>
          <w:szCs w:val="28"/>
        </w:rPr>
      </w:pPr>
    </w:p>
    <w:p w:rsidR="00F74684" w:rsidRPr="00877C23" w:rsidRDefault="00F74684" w:rsidP="00837F56">
      <w:pPr>
        <w:tabs>
          <w:tab w:val="right" w:pos="9355"/>
        </w:tabs>
        <w:spacing w:line="360" w:lineRule="auto"/>
        <w:jc w:val="center"/>
        <w:rPr>
          <w:sz w:val="28"/>
          <w:szCs w:val="28"/>
        </w:rPr>
      </w:pPr>
      <w:r w:rsidRPr="00877C23">
        <w:rPr>
          <w:sz w:val="28"/>
          <w:szCs w:val="28"/>
        </w:rPr>
        <w:t xml:space="preserve">на тему: </w:t>
      </w:r>
      <w:r w:rsidRPr="00877C23">
        <w:rPr>
          <w:b/>
          <w:sz w:val="28"/>
          <w:szCs w:val="28"/>
        </w:rPr>
        <w:t>«</w:t>
      </w:r>
      <w:r w:rsidR="00CC289F">
        <w:rPr>
          <w:sz w:val="28"/>
          <w:szCs w:val="28"/>
          <w:u w:val="single"/>
        </w:rPr>
        <w:t>Максимальні динамічні потоки</w:t>
      </w:r>
      <w:r w:rsidRPr="00877C23">
        <w:rPr>
          <w:b/>
          <w:sz w:val="28"/>
          <w:szCs w:val="28"/>
        </w:rPr>
        <w:t>»</w:t>
      </w:r>
    </w:p>
    <w:p w:rsidR="00F74684" w:rsidRPr="00877C23" w:rsidRDefault="00DF2C0C" w:rsidP="00DF2C0C">
      <w:pPr>
        <w:jc w:val="center"/>
      </w:pPr>
      <w:r w:rsidRPr="00877C23">
        <w:t>«</w:t>
      </w:r>
      <w:r w:rsidR="00CC289F">
        <w:rPr>
          <w:lang w:val="en-US"/>
        </w:rPr>
        <w:t>Minimum cost flow for networks</w:t>
      </w:r>
      <w:bookmarkStart w:id="0" w:name="_GoBack"/>
      <w:bookmarkEnd w:id="0"/>
      <w:r w:rsidRPr="00877C23">
        <w:t>»</w:t>
      </w:r>
    </w:p>
    <w:p w:rsidR="00DF2C0C" w:rsidRPr="00877C23" w:rsidRDefault="00DF2C0C" w:rsidP="00FA5806">
      <w:pPr>
        <w:rPr>
          <w:sz w:val="28"/>
          <w:szCs w:val="28"/>
          <w:u w:val="single"/>
        </w:rPr>
      </w:pPr>
    </w:p>
    <w:p w:rsidR="00F74684" w:rsidRPr="00877C23" w:rsidRDefault="00837F56" w:rsidP="00DF2C0C">
      <w:pPr>
        <w:ind w:left="2268"/>
        <w:rPr>
          <w:sz w:val="28"/>
          <w:szCs w:val="28"/>
        </w:rPr>
      </w:pPr>
      <w:r>
        <w:rPr>
          <w:sz w:val="28"/>
          <w:szCs w:val="28"/>
        </w:rPr>
        <w:t>Виконав</w:t>
      </w:r>
      <w:r w:rsidR="00F74684" w:rsidRPr="00877C23">
        <w:rPr>
          <w:sz w:val="28"/>
          <w:szCs w:val="28"/>
        </w:rPr>
        <w:t>: студен</w:t>
      </w:r>
      <w:r w:rsidR="00315D52" w:rsidRPr="00877C23">
        <w:rPr>
          <w:sz w:val="28"/>
          <w:szCs w:val="28"/>
        </w:rPr>
        <w:t>т</w:t>
      </w:r>
      <w:r w:rsidR="00F74684" w:rsidRPr="00877C23">
        <w:rPr>
          <w:sz w:val="28"/>
          <w:szCs w:val="28"/>
        </w:rPr>
        <w:t xml:space="preserve"> </w:t>
      </w:r>
      <w:r w:rsidR="00DF2C0C" w:rsidRPr="00877C23">
        <w:rPr>
          <w:sz w:val="28"/>
          <w:szCs w:val="28"/>
        </w:rPr>
        <w:t>денної</w:t>
      </w:r>
      <w:r w:rsidR="00F74684" w:rsidRPr="00877C23">
        <w:rPr>
          <w:sz w:val="28"/>
          <w:szCs w:val="28"/>
        </w:rPr>
        <w:t xml:space="preserve"> форми навчання</w:t>
      </w:r>
    </w:p>
    <w:p w:rsidR="00093B2D" w:rsidRPr="00877C23" w:rsidRDefault="00CC289F" w:rsidP="00093B2D">
      <w:pPr>
        <w:ind w:left="2268"/>
        <w:rPr>
          <w:sz w:val="28"/>
          <w:szCs w:val="28"/>
        </w:rPr>
      </w:pPr>
      <w:r>
        <w:rPr>
          <w:sz w:val="28"/>
          <w:szCs w:val="28"/>
        </w:rPr>
        <w:t>спеціальності 7</w:t>
      </w:r>
      <w:r w:rsidR="00093B2D" w:rsidRPr="00877C23">
        <w:rPr>
          <w:sz w:val="28"/>
          <w:szCs w:val="28"/>
        </w:rPr>
        <w:t>.04030101 Прикладна математика</w:t>
      </w:r>
    </w:p>
    <w:p w:rsidR="00F74684" w:rsidRPr="00877C23" w:rsidRDefault="00F74684" w:rsidP="00C76459">
      <w:pPr>
        <w:rPr>
          <w:sz w:val="28"/>
          <w:szCs w:val="28"/>
        </w:rPr>
      </w:pPr>
    </w:p>
    <w:p w:rsidR="00F74684" w:rsidRPr="00877C23" w:rsidRDefault="00837F56" w:rsidP="00DF2C0C">
      <w:pPr>
        <w:tabs>
          <w:tab w:val="right" w:pos="9355"/>
        </w:tabs>
        <w:ind w:left="2268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Тертишник Олексій Вікторович</w:t>
      </w:r>
      <w:r w:rsidR="00DF2C0C" w:rsidRPr="00877C23">
        <w:rPr>
          <w:sz w:val="28"/>
          <w:szCs w:val="28"/>
          <w:u w:val="single"/>
        </w:rPr>
        <w:tab/>
      </w:r>
    </w:p>
    <w:p w:rsidR="00F74684" w:rsidRPr="00877C23" w:rsidRDefault="00063EDE" w:rsidP="00063EDE">
      <w:pPr>
        <w:tabs>
          <w:tab w:val="left" w:pos="3969"/>
        </w:tabs>
        <w:ind w:left="2836"/>
        <w:rPr>
          <w:sz w:val="20"/>
          <w:szCs w:val="20"/>
        </w:rPr>
      </w:pPr>
      <w:r w:rsidRPr="00877C23">
        <w:rPr>
          <w:sz w:val="20"/>
          <w:szCs w:val="20"/>
        </w:rPr>
        <w:tab/>
      </w:r>
      <w:r w:rsidR="00DF2C0C" w:rsidRPr="00877C23">
        <w:rPr>
          <w:sz w:val="20"/>
          <w:szCs w:val="20"/>
        </w:rPr>
        <w:t>(прізвище, ім’я, по-батькові)</w:t>
      </w:r>
    </w:p>
    <w:p w:rsidR="00F74684" w:rsidRPr="00877C23" w:rsidRDefault="00F74684" w:rsidP="00093B2D">
      <w:pPr>
        <w:tabs>
          <w:tab w:val="left" w:pos="7938"/>
          <w:tab w:val="right" w:pos="9355"/>
        </w:tabs>
        <w:ind w:left="2268"/>
        <w:rPr>
          <w:sz w:val="28"/>
          <w:szCs w:val="28"/>
        </w:rPr>
      </w:pPr>
      <w:r w:rsidRPr="00877C23">
        <w:rPr>
          <w:sz w:val="28"/>
          <w:szCs w:val="28"/>
        </w:rPr>
        <w:t xml:space="preserve">Керівник </w:t>
      </w:r>
      <w:r w:rsidR="00315D52" w:rsidRPr="00877C23">
        <w:rPr>
          <w:sz w:val="28"/>
          <w:szCs w:val="28"/>
        </w:rPr>
        <w:t xml:space="preserve">канд. фіз.-мат. наук </w:t>
      </w:r>
      <w:r w:rsidR="00CC289F">
        <w:rPr>
          <w:sz w:val="28"/>
          <w:szCs w:val="28"/>
        </w:rPr>
        <w:t>Яровий А.Т.</w:t>
      </w:r>
    </w:p>
    <w:p w:rsidR="00F74684" w:rsidRPr="00877C23" w:rsidRDefault="00063EDE" w:rsidP="00093B2D">
      <w:pPr>
        <w:ind w:left="3544"/>
        <w:jc w:val="left"/>
        <w:rPr>
          <w:sz w:val="20"/>
          <w:szCs w:val="20"/>
        </w:rPr>
      </w:pPr>
      <w:r w:rsidRPr="00877C23">
        <w:rPr>
          <w:sz w:val="20"/>
          <w:szCs w:val="20"/>
        </w:rPr>
        <w:tab/>
      </w:r>
      <w:r w:rsidR="00F74684" w:rsidRPr="00877C23">
        <w:rPr>
          <w:sz w:val="20"/>
          <w:szCs w:val="20"/>
        </w:rPr>
        <w:t>(науковий ступінь, вчене звання, прізвище та ініціали, підпис)</w:t>
      </w:r>
    </w:p>
    <w:p w:rsidR="00F74684" w:rsidRPr="00877C23" w:rsidRDefault="00F74684" w:rsidP="00CC289F">
      <w:pPr>
        <w:tabs>
          <w:tab w:val="left" w:pos="7938"/>
          <w:tab w:val="right" w:pos="9355"/>
        </w:tabs>
        <w:ind w:left="2268"/>
        <w:rPr>
          <w:sz w:val="28"/>
          <w:szCs w:val="28"/>
        </w:rPr>
      </w:pPr>
      <w:r w:rsidRPr="00877C23">
        <w:rPr>
          <w:sz w:val="28"/>
          <w:szCs w:val="28"/>
        </w:rPr>
        <w:t>Рецензент</w:t>
      </w:r>
      <w:r w:rsidR="009A6DBC" w:rsidRPr="00877C23">
        <w:rPr>
          <w:sz w:val="28"/>
          <w:szCs w:val="28"/>
        </w:rPr>
        <w:t xml:space="preserve"> </w:t>
      </w:r>
      <w:r w:rsidR="00CC289F">
        <w:rPr>
          <w:sz w:val="28"/>
          <w:szCs w:val="28"/>
        </w:rPr>
        <w:t>канд. фіз.-мат. наук Страхов Є.М.</w:t>
      </w:r>
    </w:p>
    <w:p w:rsidR="00F74684" w:rsidRPr="00877C23" w:rsidRDefault="00063EDE" w:rsidP="00093B2D">
      <w:pPr>
        <w:ind w:left="3544"/>
        <w:jc w:val="left"/>
        <w:rPr>
          <w:sz w:val="20"/>
          <w:szCs w:val="20"/>
        </w:rPr>
      </w:pPr>
      <w:r w:rsidRPr="00877C23">
        <w:rPr>
          <w:sz w:val="20"/>
          <w:szCs w:val="20"/>
        </w:rPr>
        <w:t>(науковий ступінь,</w:t>
      </w:r>
      <w:r w:rsidR="00F74684" w:rsidRPr="00877C23">
        <w:rPr>
          <w:sz w:val="20"/>
          <w:szCs w:val="20"/>
        </w:rPr>
        <w:t xml:space="preserve"> вчене звання, прізвище та ініціали)</w:t>
      </w:r>
    </w:p>
    <w:p w:rsidR="00F74684" w:rsidRPr="00877C23" w:rsidRDefault="00F74684" w:rsidP="004B6572">
      <w:pPr>
        <w:ind w:left="3969"/>
        <w:rPr>
          <w:sz w:val="28"/>
          <w:szCs w:val="28"/>
        </w:rPr>
      </w:pPr>
    </w:p>
    <w:p w:rsidR="00F74684" w:rsidRPr="00877C23" w:rsidRDefault="00F74684" w:rsidP="004B6572">
      <w:pPr>
        <w:ind w:left="3969"/>
        <w:rPr>
          <w:sz w:val="28"/>
          <w:szCs w:val="28"/>
        </w:rPr>
      </w:pPr>
    </w:p>
    <w:tbl>
      <w:tblPr>
        <w:tblW w:w="5155" w:type="pct"/>
        <w:jc w:val="center"/>
        <w:tblLook w:val="00A0" w:firstRow="1" w:lastRow="0" w:firstColumn="1" w:lastColumn="0" w:noHBand="0" w:noVBand="0"/>
      </w:tblPr>
      <w:tblGrid>
        <w:gridCol w:w="5082"/>
        <w:gridCol w:w="4786"/>
      </w:tblGrid>
      <w:tr w:rsidR="00F74684" w:rsidRPr="00877C23" w:rsidTr="001E3025">
        <w:trPr>
          <w:jc w:val="center"/>
        </w:trPr>
        <w:tc>
          <w:tcPr>
            <w:tcW w:w="4967" w:type="dxa"/>
          </w:tcPr>
          <w:p w:rsidR="00F74684" w:rsidRPr="00877C23" w:rsidRDefault="00F74684" w:rsidP="004B6572">
            <w:pPr>
              <w:rPr>
                <w:sz w:val="28"/>
                <w:szCs w:val="28"/>
              </w:rPr>
            </w:pPr>
            <w:r w:rsidRPr="00877C23">
              <w:rPr>
                <w:sz w:val="28"/>
                <w:szCs w:val="28"/>
              </w:rPr>
              <w:t>Рекомендовано до захисту:</w:t>
            </w:r>
          </w:p>
          <w:p w:rsidR="00F74684" w:rsidRPr="00877C23" w:rsidRDefault="00F74684" w:rsidP="001E3025">
            <w:pPr>
              <w:spacing w:before="120"/>
              <w:rPr>
                <w:sz w:val="28"/>
                <w:szCs w:val="28"/>
              </w:rPr>
            </w:pPr>
            <w:r w:rsidRPr="00877C23">
              <w:rPr>
                <w:sz w:val="28"/>
                <w:szCs w:val="28"/>
              </w:rPr>
              <w:t>Протокол засідання кафедри</w:t>
            </w:r>
          </w:p>
          <w:p w:rsidR="00F74684" w:rsidRPr="00877C23" w:rsidRDefault="00063EDE" w:rsidP="001E3025">
            <w:pPr>
              <w:spacing w:before="120"/>
              <w:rPr>
                <w:sz w:val="28"/>
                <w:szCs w:val="28"/>
              </w:rPr>
            </w:pPr>
            <w:r w:rsidRPr="00877C23">
              <w:rPr>
                <w:sz w:val="28"/>
                <w:szCs w:val="28"/>
              </w:rPr>
              <w:t>№_____ від</w:t>
            </w:r>
            <w:r w:rsidR="00F74684" w:rsidRPr="00877C23">
              <w:rPr>
                <w:sz w:val="28"/>
                <w:szCs w:val="28"/>
              </w:rPr>
              <w:t xml:space="preserve"> ________________ р. </w:t>
            </w:r>
          </w:p>
          <w:p w:rsidR="00F74684" w:rsidRPr="00877C23" w:rsidRDefault="00F74684" w:rsidP="001E3025">
            <w:pPr>
              <w:spacing w:before="600"/>
              <w:rPr>
                <w:sz w:val="28"/>
                <w:szCs w:val="28"/>
              </w:rPr>
            </w:pPr>
            <w:r w:rsidRPr="00877C23">
              <w:rPr>
                <w:sz w:val="28"/>
                <w:szCs w:val="28"/>
              </w:rPr>
              <w:t>Завідувач кафедри</w:t>
            </w:r>
          </w:p>
          <w:p w:rsidR="00F74684" w:rsidRPr="00877C23" w:rsidRDefault="00F74684" w:rsidP="001E3025">
            <w:pPr>
              <w:tabs>
                <w:tab w:val="left" w:pos="1168"/>
                <w:tab w:val="left" w:pos="3861"/>
              </w:tabs>
              <w:spacing w:before="360"/>
              <w:rPr>
                <w:sz w:val="28"/>
                <w:szCs w:val="28"/>
                <w:u w:val="single"/>
              </w:rPr>
            </w:pPr>
            <w:r w:rsidRPr="00877C23">
              <w:rPr>
                <w:sz w:val="28"/>
                <w:szCs w:val="28"/>
                <w:u w:val="single"/>
              </w:rPr>
              <w:tab/>
            </w:r>
            <w:r w:rsidRPr="00877C23">
              <w:rPr>
                <w:sz w:val="28"/>
                <w:szCs w:val="28"/>
              </w:rPr>
              <w:t xml:space="preserve">  </w:t>
            </w:r>
            <w:r w:rsidRPr="00877C23">
              <w:rPr>
                <w:sz w:val="28"/>
                <w:szCs w:val="28"/>
                <w:u w:val="single"/>
              </w:rPr>
              <w:tab/>
            </w:r>
          </w:p>
          <w:p w:rsidR="00F74684" w:rsidRPr="00877C23" w:rsidRDefault="00F74684" w:rsidP="001E3025">
            <w:pPr>
              <w:tabs>
                <w:tab w:val="left" w:pos="284"/>
                <w:tab w:val="left" w:pos="1767"/>
              </w:tabs>
              <w:rPr>
                <w:sz w:val="20"/>
                <w:szCs w:val="20"/>
              </w:rPr>
            </w:pPr>
            <w:r w:rsidRPr="00877C23">
              <w:rPr>
                <w:sz w:val="20"/>
                <w:szCs w:val="20"/>
              </w:rPr>
              <w:tab/>
              <w:t>(підпис)</w:t>
            </w:r>
            <w:r w:rsidRPr="00877C23">
              <w:rPr>
                <w:sz w:val="20"/>
                <w:szCs w:val="20"/>
              </w:rPr>
              <w:tab/>
              <w:t>(прізвище, ініціали)</w:t>
            </w:r>
          </w:p>
        </w:tc>
        <w:tc>
          <w:tcPr>
            <w:tcW w:w="4678" w:type="dxa"/>
          </w:tcPr>
          <w:p w:rsidR="00F74684" w:rsidRPr="00877C23" w:rsidRDefault="00CC289F" w:rsidP="001E3025">
            <w:pPr>
              <w:tabs>
                <w:tab w:val="right" w:pos="446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Захищено на засіданні </w:t>
            </w:r>
            <w:r w:rsidR="00F74684" w:rsidRPr="00877C23">
              <w:rPr>
                <w:sz w:val="28"/>
                <w:szCs w:val="28"/>
              </w:rPr>
              <w:t>ЕК №</w:t>
            </w:r>
            <w:r w:rsidR="00F74684" w:rsidRPr="00877C23">
              <w:rPr>
                <w:sz w:val="28"/>
                <w:szCs w:val="28"/>
                <w:u w:val="single"/>
              </w:rPr>
              <w:tab/>
            </w:r>
          </w:p>
          <w:p w:rsidR="00F74684" w:rsidRPr="00877C23" w:rsidRDefault="00063EDE" w:rsidP="001E3025">
            <w:pPr>
              <w:tabs>
                <w:tab w:val="right" w:pos="4462"/>
              </w:tabs>
              <w:spacing w:before="120"/>
              <w:rPr>
                <w:sz w:val="28"/>
                <w:szCs w:val="28"/>
              </w:rPr>
            </w:pPr>
            <w:r w:rsidRPr="00877C23">
              <w:rPr>
                <w:sz w:val="28"/>
                <w:szCs w:val="28"/>
              </w:rPr>
              <w:t>протокол №____ від</w:t>
            </w:r>
            <w:r w:rsidR="00F74684" w:rsidRPr="00877C23">
              <w:rPr>
                <w:sz w:val="28"/>
                <w:szCs w:val="28"/>
                <w:lang w:val="ru-RU"/>
              </w:rPr>
              <w:t xml:space="preserve"> ___________</w:t>
            </w:r>
            <w:r w:rsidRPr="00877C23">
              <w:rPr>
                <w:sz w:val="28"/>
                <w:szCs w:val="28"/>
                <w:lang w:val="ru-RU"/>
              </w:rPr>
              <w:t>_</w:t>
            </w:r>
            <w:r w:rsidR="00F74684" w:rsidRPr="00877C23">
              <w:rPr>
                <w:sz w:val="28"/>
                <w:szCs w:val="28"/>
                <w:lang w:val="ru-RU"/>
              </w:rPr>
              <w:tab/>
            </w:r>
            <w:r w:rsidR="00F74684" w:rsidRPr="00877C23">
              <w:rPr>
                <w:sz w:val="28"/>
                <w:szCs w:val="28"/>
              </w:rPr>
              <w:t>р.</w:t>
            </w:r>
          </w:p>
          <w:p w:rsidR="00F74684" w:rsidRPr="00877C23" w:rsidRDefault="00F74684" w:rsidP="001E3025">
            <w:pPr>
              <w:tabs>
                <w:tab w:val="right" w:pos="4462"/>
              </w:tabs>
              <w:spacing w:before="120"/>
              <w:rPr>
                <w:sz w:val="28"/>
                <w:szCs w:val="28"/>
                <w:lang w:val="ru-RU"/>
              </w:rPr>
            </w:pPr>
            <w:r w:rsidRPr="00877C23">
              <w:rPr>
                <w:sz w:val="28"/>
                <w:szCs w:val="28"/>
              </w:rPr>
              <w:t>Оцінка_____________/___</w:t>
            </w:r>
            <w:r w:rsidRPr="00877C23">
              <w:rPr>
                <w:sz w:val="20"/>
                <w:szCs w:val="20"/>
              </w:rPr>
              <w:tab/>
            </w:r>
            <w:r w:rsidRPr="00877C23">
              <w:rPr>
                <w:sz w:val="28"/>
                <w:szCs w:val="28"/>
                <w:lang w:val="ru-RU"/>
              </w:rPr>
              <w:t>___/_____</w:t>
            </w:r>
          </w:p>
          <w:p w:rsidR="00F74684" w:rsidRPr="00877C23" w:rsidRDefault="00F74684" w:rsidP="001E3025">
            <w:pPr>
              <w:jc w:val="center"/>
              <w:rPr>
                <w:sz w:val="20"/>
                <w:szCs w:val="20"/>
              </w:rPr>
            </w:pPr>
            <w:r w:rsidRPr="00877C23">
              <w:rPr>
                <w:sz w:val="20"/>
                <w:szCs w:val="20"/>
              </w:rPr>
              <w:t>(за національною шкалою, шкалою ЕСТ</w:t>
            </w:r>
            <w:r w:rsidRPr="00877C23">
              <w:rPr>
                <w:sz w:val="20"/>
                <w:szCs w:val="20"/>
                <w:lang w:val="en-US"/>
              </w:rPr>
              <w:t>S</w:t>
            </w:r>
            <w:r w:rsidRPr="00877C23">
              <w:rPr>
                <w:sz w:val="20"/>
                <w:szCs w:val="20"/>
              </w:rPr>
              <w:t>, бали)</w:t>
            </w:r>
          </w:p>
          <w:p w:rsidR="00F74684" w:rsidRPr="00877C23" w:rsidRDefault="00CC289F" w:rsidP="001E3025">
            <w:pPr>
              <w:spacing w:befor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Голова </w:t>
            </w:r>
            <w:r w:rsidR="00F74684" w:rsidRPr="00877C23">
              <w:rPr>
                <w:sz w:val="28"/>
                <w:szCs w:val="28"/>
              </w:rPr>
              <w:t>ЕК</w:t>
            </w:r>
          </w:p>
          <w:p w:rsidR="00F74684" w:rsidRPr="00877C23" w:rsidRDefault="00F74684" w:rsidP="001E3025">
            <w:pPr>
              <w:tabs>
                <w:tab w:val="left" w:pos="1446"/>
                <w:tab w:val="right" w:pos="4462"/>
              </w:tabs>
              <w:spacing w:before="360"/>
              <w:rPr>
                <w:sz w:val="28"/>
                <w:szCs w:val="28"/>
                <w:u w:val="single"/>
              </w:rPr>
            </w:pPr>
            <w:r w:rsidRPr="00877C23">
              <w:rPr>
                <w:sz w:val="28"/>
                <w:szCs w:val="28"/>
                <w:u w:val="single"/>
              </w:rPr>
              <w:tab/>
            </w:r>
            <w:r w:rsidRPr="00877C23">
              <w:rPr>
                <w:sz w:val="28"/>
                <w:szCs w:val="28"/>
              </w:rPr>
              <w:t xml:space="preserve">  </w:t>
            </w:r>
            <w:r w:rsidRPr="00877C23">
              <w:rPr>
                <w:sz w:val="28"/>
                <w:szCs w:val="28"/>
                <w:u w:val="single"/>
              </w:rPr>
              <w:tab/>
            </w:r>
          </w:p>
          <w:p w:rsidR="00F74684" w:rsidRPr="00877C23" w:rsidRDefault="00F74684" w:rsidP="001E3025">
            <w:pPr>
              <w:tabs>
                <w:tab w:val="left" w:pos="454"/>
                <w:tab w:val="left" w:pos="2155"/>
              </w:tabs>
              <w:rPr>
                <w:sz w:val="28"/>
                <w:szCs w:val="28"/>
              </w:rPr>
            </w:pPr>
            <w:r w:rsidRPr="00877C23">
              <w:rPr>
                <w:sz w:val="20"/>
                <w:szCs w:val="20"/>
              </w:rPr>
              <w:tab/>
              <w:t>(підпис)</w:t>
            </w:r>
            <w:r w:rsidRPr="00877C23">
              <w:rPr>
                <w:sz w:val="20"/>
                <w:szCs w:val="20"/>
              </w:rPr>
              <w:tab/>
              <w:t>(прізвище, ініціали)</w:t>
            </w:r>
          </w:p>
        </w:tc>
      </w:tr>
      <w:tr w:rsidR="00F74684" w:rsidRPr="00877C23" w:rsidTr="001E3025">
        <w:trPr>
          <w:jc w:val="center"/>
        </w:trPr>
        <w:tc>
          <w:tcPr>
            <w:tcW w:w="4967" w:type="dxa"/>
          </w:tcPr>
          <w:p w:rsidR="00F74684" w:rsidRPr="00877C23" w:rsidRDefault="00F74684" w:rsidP="004B6572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F74684" w:rsidRPr="00877C23" w:rsidRDefault="00F74684" w:rsidP="004B6572">
            <w:pPr>
              <w:rPr>
                <w:sz w:val="28"/>
                <w:szCs w:val="28"/>
              </w:rPr>
            </w:pPr>
          </w:p>
        </w:tc>
      </w:tr>
    </w:tbl>
    <w:p w:rsidR="00F74684" w:rsidRPr="00877C23" w:rsidRDefault="00F74684" w:rsidP="004B6572">
      <w:pPr>
        <w:jc w:val="center"/>
        <w:rPr>
          <w:b/>
          <w:sz w:val="28"/>
          <w:szCs w:val="28"/>
        </w:rPr>
      </w:pPr>
      <w:r w:rsidRPr="00877C23">
        <w:rPr>
          <w:b/>
          <w:sz w:val="28"/>
          <w:szCs w:val="28"/>
        </w:rPr>
        <w:t>Одеса</w:t>
      </w:r>
      <w:r w:rsidRPr="00877C23">
        <w:rPr>
          <w:b/>
          <w:sz w:val="28"/>
          <w:szCs w:val="28"/>
          <w:lang w:val="en-US"/>
        </w:rPr>
        <w:t xml:space="preserve"> –</w:t>
      </w:r>
      <w:r w:rsidRPr="00877C23">
        <w:rPr>
          <w:b/>
          <w:sz w:val="28"/>
          <w:szCs w:val="28"/>
        </w:rPr>
        <w:t xml:space="preserve"> 201</w:t>
      </w:r>
      <w:r w:rsidR="00877C23" w:rsidRPr="00877C23">
        <w:rPr>
          <w:b/>
          <w:sz w:val="28"/>
          <w:szCs w:val="28"/>
        </w:rPr>
        <w:t>6</w:t>
      </w:r>
      <w:r w:rsidRPr="00877C23">
        <w:rPr>
          <w:b/>
          <w:sz w:val="28"/>
          <w:szCs w:val="28"/>
          <w:lang w:val="en-US"/>
        </w:rPr>
        <w:t xml:space="preserve"> </w:t>
      </w:r>
    </w:p>
    <w:sectPr w:rsidR="00F74684" w:rsidRPr="00877C23" w:rsidSect="00831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47DA7"/>
    <w:rsid w:val="0000597A"/>
    <w:rsid w:val="00023E6F"/>
    <w:rsid w:val="00063EDE"/>
    <w:rsid w:val="000845A5"/>
    <w:rsid w:val="00093B2D"/>
    <w:rsid w:val="0011126F"/>
    <w:rsid w:val="00165114"/>
    <w:rsid w:val="001D33FE"/>
    <w:rsid w:val="001E3025"/>
    <w:rsid w:val="001F60BC"/>
    <w:rsid w:val="002A4CC6"/>
    <w:rsid w:val="002A7124"/>
    <w:rsid w:val="002B29D2"/>
    <w:rsid w:val="002B36B7"/>
    <w:rsid w:val="002C1277"/>
    <w:rsid w:val="002C3849"/>
    <w:rsid w:val="0030348A"/>
    <w:rsid w:val="00315D52"/>
    <w:rsid w:val="00316DF4"/>
    <w:rsid w:val="00347CD2"/>
    <w:rsid w:val="003B38C2"/>
    <w:rsid w:val="003F7405"/>
    <w:rsid w:val="0040626E"/>
    <w:rsid w:val="004549AE"/>
    <w:rsid w:val="004B6572"/>
    <w:rsid w:val="005459E3"/>
    <w:rsid w:val="005625F7"/>
    <w:rsid w:val="005662AF"/>
    <w:rsid w:val="0058244D"/>
    <w:rsid w:val="005A1330"/>
    <w:rsid w:val="005F59EE"/>
    <w:rsid w:val="006159D1"/>
    <w:rsid w:val="00646B9F"/>
    <w:rsid w:val="00652F76"/>
    <w:rsid w:val="0065797D"/>
    <w:rsid w:val="00771920"/>
    <w:rsid w:val="007908BF"/>
    <w:rsid w:val="00791B73"/>
    <w:rsid w:val="007B73A2"/>
    <w:rsid w:val="007E0C4C"/>
    <w:rsid w:val="00824525"/>
    <w:rsid w:val="00825ECE"/>
    <w:rsid w:val="00831452"/>
    <w:rsid w:val="00832EB6"/>
    <w:rsid w:val="008353FB"/>
    <w:rsid w:val="00837F56"/>
    <w:rsid w:val="00877C23"/>
    <w:rsid w:val="009A5546"/>
    <w:rsid w:val="009A6DBC"/>
    <w:rsid w:val="009C5FE3"/>
    <w:rsid w:val="00A10D74"/>
    <w:rsid w:val="00A82043"/>
    <w:rsid w:val="00AB7233"/>
    <w:rsid w:val="00AD35FA"/>
    <w:rsid w:val="00AF6EB3"/>
    <w:rsid w:val="00B47DA7"/>
    <w:rsid w:val="00B72E39"/>
    <w:rsid w:val="00BA7AAB"/>
    <w:rsid w:val="00C11F1C"/>
    <w:rsid w:val="00C35260"/>
    <w:rsid w:val="00C76459"/>
    <w:rsid w:val="00CC289F"/>
    <w:rsid w:val="00CC4A98"/>
    <w:rsid w:val="00CE1871"/>
    <w:rsid w:val="00D40951"/>
    <w:rsid w:val="00D44166"/>
    <w:rsid w:val="00DF2C0C"/>
    <w:rsid w:val="00E818F0"/>
    <w:rsid w:val="00EB1A17"/>
    <w:rsid w:val="00F2647D"/>
    <w:rsid w:val="00F74684"/>
    <w:rsid w:val="00FA5806"/>
    <w:rsid w:val="00FE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74740C0-70DE-460C-98BB-426DFB35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452"/>
    <w:pPr>
      <w:jc w:val="both"/>
    </w:pPr>
    <w:rPr>
      <w:sz w:val="24"/>
      <w:szCs w:val="24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B6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uiPriority w:val="99"/>
    <w:semiHidden/>
    <w:rsid w:val="004B6572"/>
    <w:rPr>
      <w:rFonts w:cs="Times New Roman"/>
      <w:sz w:val="16"/>
      <w:szCs w:val="16"/>
    </w:rPr>
  </w:style>
  <w:style w:type="paragraph" w:styleId="a5">
    <w:name w:val="annotation text"/>
    <w:basedOn w:val="a"/>
    <w:link w:val="a6"/>
    <w:uiPriority w:val="99"/>
    <w:semiHidden/>
    <w:rsid w:val="004B6572"/>
    <w:rPr>
      <w:sz w:val="20"/>
      <w:szCs w:val="20"/>
    </w:rPr>
  </w:style>
  <w:style w:type="character" w:customStyle="1" w:styleId="a6">
    <w:name w:val="Текст примечания Знак"/>
    <w:link w:val="a5"/>
    <w:uiPriority w:val="99"/>
    <w:semiHidden/>
    <w:locked/>
    <w:rsid w:val="004B6572"/>
    <w:rPr>
      <w:rFonts w:cs="Times New Roman"/>
      <w:sz w:val="20"/>
      <w:szCs w:val="20"/>
      <w:lang w:val="uk-UA"/>
    </w:rPr>
  </w:style>
  <w:style w:type="paragraph" w:styleId="a7">
    <w:name w:val="annotation subject"/>
    <w:basedOn w:val="a5"/>
    <w:next w:val="a5"/>
    <w:link w:val="a8"/>
    <w:uiPriority w:val="99"/>
    <w:semiHidden/>
    <w:rsid w:val="004B6572"/>
    <w:rPr>
      <w:b/>
      <w:bCs/>
    </w:rPr>
  </w:style>
  <w:style w:type="character" w:customStyle="1" w:styleId="a8">
    <w:name w:val="Тема примечания Знак"/>
    <w:link w:val="a7"/>
    <w:uiPriority w:val="99"/>
    <w:semiHidden/>
    <w:locked/>
    <w:rsid w:val="004B6572"/>
    <w:rPr>
      <w:rFonts w:cs="Times New Roman"/>
      <w:b/>
      <w:bCs/>
      <w:sz w:val="20"/>
      <w:szCs w:val="20"/>
      <w:lang w:val="uk-UA"/>
    </w:rPr>
  </w:style>
  <w:style w:type="paragraph" w:styleId="a9">
    <w:name w:val="Balloon Text"/>
    <w:basedOn w:val="a"/>
    <w:link w:val="aa"/>
    <w:uiPriority w:val="99"/>
    <w:semiHidden/>
    <w:rsid w:val="004B657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locked/>
    <w:rsid w:val="004B6572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1044;&#1080;&#1087;&#1083;&#1086;&#1084;&#1099;,%20&#1082;&#1091;&#1088;&#1089;&#1086;&#1074;&#1099;&#1077;\&#1055;&#1088;&#1072;&#1074;&#1080;&#1083;&#1072;%20&#1086;&#1092;&#1086;&#1088;&#1084;&#1083;&#1077;&#1085;&#1080;&#1103;\Titul_list_didlomnoj_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Titul_list_didlomnoj_2015.dotx</Template>
  <TotalTime>16</TotalTime>
  <Pages>1</Pages>
  <Words>703</Words>
  <Characters>402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Одеський національний університет імені І</vt:lpstr>
    </vt:vector>
  </TitlesOfParts>
  <Company>ONU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Одеський національний університет імені І</dc:title>
  <dc:subject/>
  <dc:creator>Пользователь</dc:creator>
  <cp:keywords/>
  <dc:description/>
  <cp:lastModifiedBy>Alex Tertyshnyk</cp:lastModifiedBy>
  <cp:revision>6</cp:revision>
  <cp:lastPrinted>2015-04-23T08:54:00Z</cp:lastPrinted>
  <dcterms:created xsi:type="dcterms:W3CDTF">2016-06-09T12:30:00Z</dcterms:created>
  <dcterms:modified xsi:type="dcterms:W3CDTF">2016-06-15T17:10:00Z</dcterms:modified>
</cp:coreProperties>
</file>